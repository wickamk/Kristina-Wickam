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right"/>
        <w:tblLayout w:type="fixed"/>
        <w:tblLook w:val="0000" w:firstRow="0" w:lastRow="0" w:firstColumn="0" w:lastColumn="0" w:noHBand="0" w:noVBand="0"/>
      </w:tblPr>
      <w:tblGrid>
        <w:gridCol w:w="2592"/>
        <w:gridCol w:w="2592"/>
      </w:tblGrid>
      <w:tr w:rsidR="00C528AD" w14:paraId="74260FD0" w14:textId="77777777">
        <w:trPr>
          <w:jc w:val="right"/>
        </w:trPr>
        <w:tc>
          <w:tcPr>
            <w:tcW w:w="2592" w:type="dxa"/>
          </w:tcPr>
          <w:p w14:paraId="1F5FDA1E" w14:textId="77777777" w:rsidR="00C528AD" w:rsidRDefault="00EE1898">
            <w:pPr>
              <w:pStyle w:val="Address2"/>
            </w:pPr>
            <w:bookmarkStart w:id="0" w:name="xgraphic"/>
            <w:r>
              <w:t>19130 NW Astoria Dr</w:t>
            </w:r>
          </w:p>
          <w:p w14:paraId="3B3F6DD1" w14:textId="77777777" w:rsidR="00EE1898" w:rsidRDefault="00EE1898">
            <w:pPr>
              <w:pStyle w:val="Address2"/>
            </w:pPr>
            <w:r>
              <w:t>Portland, OR  97229</w:t>
            </w:r>
          </w:p>
        </w:tc>
        <w:tc>
          <w:tcPr>
            <w:tcW w:w="2592" w:type="dxa"/>
          </w:tcPr>
          <w:p w14:paraId="0B64CF42" w14:textId="77777777" w:rsidR="00C528AD" w:rsidRDefault="00EE1898" w:rsidP="00EE1898">
            <w:pPr>
              <w:pStyle w:val="Address1"/>
            </w:pPr>
            <w:r>
              <w:t xml:space="preserve">(503) </w:t>
            </w:r>
            <w:r w:rsidR="00AD4666">
              <w:t>528-4595</w:t>
            </w:r>
            <w:r>
              <w:t xml:space="preserve">  </w:t>
            </w:r>
          </w:p>
          <w:p w14:paraId="356FD2C5" w14:textId="77777777" w:rsidR="00EE1898" w:rsidRDefault="00AD4666" w:rsidP="00EE1898">
            <w:pPr>
              <w:pStyle w:val="Address1"/>
            </w:pPr>
            <w:hyperlink r:id="rId10" w:history="1">
              <w:r w:rsidRPr="005E55E3">
                <w:rPr>
                  <w:rStyle w:val="Hyperlink"/>
                </w:rPr>
                <w:t>wickamk@gmail.com</w:t>
              </w:r>
            </w:hyperlink>
          </w:p>
          <w:p w14:paraId="1DF5A776" w14:textId="77777777" w:rsidR="00AD4666" w:rsidRDefault="00AD4666" w:rsidP="00EE1898">
            <w:pPr>
              <w:pStyle w:val="Address1"/>
            </w:pPr>
            <w:bookmarkStart w:id="1" w:name="_GoBack"/>
            <w:r w:rsidRPr="00AD4666">
              <w:rPr>
                <w:rStyle w:val="Hyperlink"/>
              </w:rPr>
              <w:t>https://www.linkedin.com/in/kristy-wickam-8851068</w:t>
            </w:r>
            <w:bookmarkEnd w:id="1"/>
          </w:p>
        </w:tc>
      </w:tr>
    </w:tbl>
    <w:bookmarkEnd w:id="0"/>
    <w:p w14:paraId="7339965F" w14:textId="77777777" w:rsidR="00C528AD" w:rsidRPr="00833BAD" w:rsidRDefault="00EE1898" w:rsidP="006358CE">
      <w:pPr>
        <w:pStyle w:val="Name"/>
        <w:ind w:left="0"/>
      </w:pPr>
      <w:r w:rsidRPr="00833BAD">
        <w:t>Kristina Wickam</w:t>
      </w:r>
    </w:p>
    <w:tbl>
      <w:tblPr>
        <w:tblW w:w="9312" w:type="dxa"/>
        <w:tblLayout w:type="fixed"/>
        <w:tblLook w:val="0000" w:firstRow="0" w:lastRow="0" w:firstColumn="0" w:lastColumn="0" w:noHBand="0" w:noVBand="0"/>
      </w:tblPr>
      <w:tblGrid>
        <w:gridCol w:w="2160"/>
        <w:gridCol w:w="7152"/>
      </w:tblGrid>
      <w:tr w:rsidR="005F30AC" w:rsidRPr="00833BAD" w14:paraId="22C8A87C" w14:textId="77777777" w:rsidTr="005F30AC">
        <w:tc>
          <w:tcPr>
            <w:tcW w:w="2160" w:type="dxa"/>
          </w:tcPr>
          <w:p w14:paraId="034AA570" w14:textId="77777777" w:rsidR="005F30AC" w:rsidRPr="00833BAD" w:rsidRDefault="005F30AC"/>
        </w:tc>
        <w:tc>
          <w:tcPr>
            <w:tcW w:w="7152" w:type="dxa"/>
          </w:tcPr>
          <w:p w14:paraId="61B974F4" w14:textId="77777777" w:rsidR="005F30AC" w:rsidRPr="00833BAD" w:rsidRDefault="005F30AC"/>
        </w:tc>
      </w:tr>
      <w:tr w:rsidR="00C528AD" w:rsidRPr="00833BAD" w14:paraId="1DFF2E59" w14:textId="77777777" w:rsidTr="005F30AC">
        <w:tc>
          <w:tcPr>
            <w:tcW w:w="2160" w:type="dxa"/>
          </w:tcPr>
          <w:p w14:paraId="06F4607C" w14:textId="77777777" w:rsidR="00C528AD" w:rsidRPr="00833BAD" w:rsidRDefault="00EE1898">
            <w:pPr>
              <w:pStyle w:val="SectionTitle"/>
              <w:rPr>
                <w:rFonts w:ascii="Times New Roman" w:hAnsi="Times New Roman"/>
              </w:rPr>
            </w:pPr>
            <w:r w:rsidRPr="00833BAD">
              <w:rPr>
                <w:rFonts w:ascii="Times New Roman" w:hAnsi="Times New Roman"/>
              </w:rPr>
              <w:t>Experience</w:t>
            </w:r>
          </w:p>
        </w:tc>
        <w:tc>
          <w:tcPr>
            <w:tcW w:w="7152" w:type="dxa"/>
          </w:tcPr>
          <w:p w14:paraId="68263ACE" w14:textId="77777777" w:rsidR="00C528AD" w:rsidRPr="00833BAD" w:rsidRDefault="00EE1898">
            <w:pPr>
              <w:pStyle w:val="CompanyNameOne"/>
            </w:pPr>
            <w:r w:rsidRPr="00833BAD">
              <w:t>20</w:t>
            </w:r>
            <w:r w:rsidR="00AD4666">
              <w:t>16</w:t>
            </w:r>
            <w:r w:rsidRPr="00833BAD">
              <w:t xml:space="preserve">-Present                      </w:t>
            </w:r>
            <w:r w:rsidR="00AD4666">
              <w:t>Columbia Sportswear</w:t>
            </w:r>
            <w:r w:rsidRPr="00833BAD">
              <w:t xml:space="preserve">                            </w:t>
            </w:r>
            <w:r w:rsidR="00AD4666">
              <w:t>Portland</w:t>
            </w:r>
            <w:r w:rsidRPr="00833BAD">
              <w:t>, OR</w:t>
            </w:r>
          </w:p>
          <w:p w14:paraId="1DAACECC" w14:textId="77777777" w:rsidR="00EE1898" w:rsidRPr="00833BAD" w:rsidRDefault="005F30AC">
            <w:pPr>
              <w:rPr>
                <w:b/>
              </w:rPr>
            </w:pPr>
            <w:r w:rsidRPr="00833BAD">
              <w:rPr>
                <w:b/>
                <w:sz w:val="22"/>
              </w:rPr>
              <w:t xml:space="preserve">Sr. </w:t>
            </w:r>
            <w:r w:rsidR="00AD4666">
              <w:rPr>
                <w:b/>
                <w:sz w:val="22"/>
              </w:rPr>
              <w:t>Operations Business Analyst</w:t>
            </w:r>
            <w:r w:rsidR="00470902" w:rsidRPr="00833BAD">
              <w:rPr>
                <w:b/>
                <w:sz w:val="22"/>
              </w:rPr>
              <w:t xml:space="preserve">, </w:t>
            </w:r>
            <w:r w:rsidR="00AD4666">
              <w:rPr>
                <w:b/>
                <w:sz w:val="22"/>
              </w:rPr>
              <w:t>GIS Operations</w:t>
            </w:r>
          </w:p>
          <w:p w14:paraId="3CCC3968" w14:textId="77777777" w:rsidR="005F30AC" w:rsidRPr="00833BAD" w:rsidRDefault="005F30AC"/>
          <w:p w14:paraId="01C327B2" w14:textId="77777777" w:rsidR="00165771" w:rsidRDefault="00165771">
            <w:r>
              <w:t xml:space="preserve">As a part of the GIS Operations team, one of two Enterprise </w:t>
            </w:r>
            <w:r w:rsidR="00252509">
              <w:t>Incident Manag</w:t>
            </w:r>
            <w:r>
              <w:t>ers</w:t>
            </w:r>
            <w:r w:rsidR="00252509">
              <w:t xml:space="preserve"> </w:t>
            </w:r>
            <w:r>
              <w:t xml:space="preserve">for production outages </w:t>
            </w:r>
            <w:r w:rsidR="00252509">
              <w:t>with communication to high level stakeholders</w:t>
            </w:r>
            <w:r>
              <w:t xml:space="preserve"> (on call 24x7).  Provid</w:t>
            </w:r>
            <w:r w:rsidR="003E52C7">
              <w:t>ing l</w:t>
            </w:r>
            <w:r>
              <w:t>arge project Stabilization period ownership for 3 projects within the company. Created processes and procedures for the Global Operations team</w:t>
            </w:r>
            <w:r w:rsidR="003E52C7">
              <w:t>.</w:t>
            </w:r>
          </w:p>
          <w:p w14:paraId="36D69422" w14:textId="77777777" w:rsidR="00165771" w:rsidRDefault="00165771">
            <w:r>
              <w:t>Support the Global Operations Center, Global Infrastructure Team, End User Computing, and Retail Support teams with Requirements gathering and project input.</w:t>
            </w:r>
          </w:p>
          <w:p w14:paraId="60FDA63B" w14:textId="77777777" w:rsidR="00165771" w:rsidRDefault="00165771">
            <w:r>
              <w:t>Provide project assistance for multiple teams using Agile and Waterfall methodology.  Worked with the PMO on developing a key Agile methodology for Columbia Sportswear projects. Developed a Global Communication strategy for IS Communications – including outages, maintenance windows, and general information sent to the Global Users. Created a monthly Process to deliver key incident information as well as ticket aging to the IS Leadership Team.</w:t>
            </w:r>
          </w:p>
          <w:p w14:paraId="7DDF1A05" w14:textId="77777777" w:rsidR="00165771" w:rsidRDefault="00165771">
            <w:r>
              <w:t>Developed PowerBI reports to assist with project data migration, monthly planning.</w:t>
            </w:r>
          </w:p>
          <w:p w14:paraId="72F623EE" w14:textId="77777777" w:rsidR="00470902" w:rsidRPr="00833BAD" w:rsidRDefault="00165771">
            <w:r>
              <w:t>Provided Project Scheduling within MS Project Online for the Operations teams.</w:t>
            </w:r>
          </w:p>
          <w:p w14:paraId="67CD53E0" w14:textId="77777777" w:rsidR="00470902" w:rsidRPr="00833BAD" w:rsidRDefault="00470902"/>
          <w:p w14:paraId="4B17A04D" w14:textId="77777777" w:rsidR="00470902" w:rsidRPr="00833BAD" w:rsidRDefault="005F30AC">
            <w:r w:rsidRPr="00833BAD">
              <w:t xml:space="preserve">Experience includes:  </w:t>
            </w:r>
            <w:r w:rsidR="00470902" w:rsidRPr="00833BAD">
              <w:t xml:space="preserve">Process mapping, Requirements gathering, </w:t>
            </w:r>
            <w:r w:rsidR="00165771">
              <w:t xml:space="preserve">Agile and Waterfall Project Methodologies, Project Scheduling, Global Corporate Communications, Incident Management, PowerBI reporting, </w:t>
            </w:r>
            <w:r w:rsidR="003E52C7">
              <w:t xml:space="preserve">ITIL practices, </w:t>
            </w:r>
            <w:r w:rsidR="00470902" w:rsidRPr="00833BAD">
              <w:t>escalation to LT and SLT</w:t>
            </w:r>
            <w:r w:rsidRPr="00833BAD">
              <w:t>.</w:t>
            </w:r>
          </w:p>
          <w:p w14:paraId="646D8156" w14:textId="77777777" w:rsidR="003E52C7" w:rsidRDefault="003E52C7" w:rsidP="00AD4666">
            <w:pPr>
              <w:pStyle w:val="CompanyNameOne"/>
            </w:pPr>
          </w:p>
          <w:p w14:paraId="5807B880" w14:textId="77777777" w:rsidR="00AD4666" w:rsidRPr="00833BAD" w:rsidRDefault="00AD4666" w:rsidP="00AD4666">
            <w:pPr>
              <w:pStyle w:val="CompanyNameOne"/>
            </w:pPr>
            <w:r w:rsidRPr="00833BAD">
              <w:t>2001-</w:t>
            </w:r>
            <w:r>
              <w:t>2016</w:t>
            </w:r>
            <w:r w:rsidRPr="00833BAD">
              <w:t xml:space="preserve">                      Nike, Inc                                                Beaverton, OR</w:t>
            </w:r>
          </w:p>
          <w:p w14:paraId="3B3DF4CC" w14:textId="77777777" w:rsidR="00AD4666" w:rsidRPr="00833BAD" w:rsidRDefault="00AD4666" w:rsidP="00AD4666">
            <w:pPr>
              <w:rPr>
                <w:b/>
              </w:rPr>
            </w:pPr>
            <w:r w:rsidRPr="00833BAD">
              <w:rPr>
                <w:b/>
                <w:sz w:val="22"/>
              </w:rPr>
              <w:t>Sr. Project Manager, NA Technology</w:t>
            </w:r>
          </w:p>
          <w:p w14:paraId="52E4F7F8" w14:textId="77777777" w:rsidR="00AD4666" w:rsidRPr="00833BAD" w:rsidRDefault="00AD4666" w:rsidP="00AD4666"/>
          <w:p w14:paraId="3509D856" w14:textId="77777777" w:rsidR="00AD4666" w:rsidRPr="00833BAD" w:rsidRDefault="00AD4666" w:rsidP="00AD4666">
            <w:r w:rsidRPr="00833BAD">
              <w:t xml:space="preserve">Extensive Project work with Nike IT projects in Waterfall and Agile methodologies, collaboration with Tech and Business partners, communication to Leadership and Senior Leadership Teams.  Multiple projects within internal Nike business areas, to provide new systems or enhancements in systems to assist with business growth.  In </w:t>
            </w:r>
            <w:r w:rsidR="00AB6920">
              <w:t>14 years with Nike, additional</w:t>
            </w:r>
            <w:r w:rsidRPr="00833BAD">
              <w:t xml:space="preserve"> </w:t>
            </w:r>
            <w:r w:rsidR="00AB6920" w:rsidRPr="00833BAD">
              <w:t>positions</w:t>
            </w:r>
            <w:r w:rsidRPr="00833BAD">
              <w:t xml:space="preserve"> held were: Application Engineer, Sr. BSA, and Sr. Business Consultant.</w:t>
            </w:r>
          </w:p>
          <w:p w14:paraId="55BD1CA7" w14:textId="77777777" w:rsidR="00AD4666" w:rsidRPr="00833BAD" w:rsidRDefault="00AD4666" w:rsidP="00AD4666"/>
          <w:p w14:paraId="53012276" w14:textId="77777777" w:rsidR="00AD4666" w:rsidRPr="00833BAD" w:rsidRDefault="00AD4666" w:rsidP="00AD4666">
            <w:r w:rsidRPr="00833BAD">
              <w:t>Experience includes:  Process mapping, Requirements gathering, Database Experience (Oracle, Access, MS SQL), Unix, escalation to LT and SLT, North America Business representative for Technology.</w:t>
            </w:r>
          </w:p>
          <w:p w14:paraId="6D93E301" w14:textId="77777777" w:rsidR="00AD4666" w:rsidRDefault="00AD4666">
            <w:pPr>
              <w:pStyle w:val="CompanyNameOne"/>
            </w:pPr>
          </w:p>
          <w:p w14:paraId="5D788AE8" w14:textId="77777777" w:rsidR="00AD4666" w:rsidRDefault="00AD4666">
            <w:pPr>
              <w:pStyle w:val="CompanyNameOne"/>
            </w:pPr>
          </w:p>
          <w:p w14:paraId="7475D5B2" w14:textId="77777777" w:rsidR="00AD4666" w:rsidRDefault="00AD4666">
            <w:pPr>
              <w:pStyle w:val="CompanyNameOne"/>
            </w:pPr>
          </w:p>
          <w:p w14:paraId="679411B0" w14:textId="77777777" w:rsidR="00AD4666" w:rsidRDefault="00AD4666">
            <w:pPr>
              <w:pStyle w:val="CompanyNameOne"/>
            </w:pPr>
          </w:p>
          <w:p w14:paraId="367768E0" w14:textId="77777777" w:rsidR="00C528AD" w:rsidRPr="00833BAD" w:rsidRDefault="00C528AD" w:rsidP="00833BAD">
            <w:pPr>
              <w:pStyle w:val="Achievement"/>
            </w:pPr>
          </w:p>
        </w:tc>
      </w:tr>
      <w:tr w:rsidR="005878E1" w:rsidRPr="00833BAD" w14:paraId="1AF113C8" w14:textId="77777777" w:rsidTr="005F30AC">
        <w:trPr>
          <w:trHeight w:val="2222"/>
        </w:trPr>
        <w:tc>
          <w:tcPr>
            <w:tcW w:w="2160" w:type="dxa"/>
          </w:tcPr>
          <w:p w14:paraId="61A1BF0F" w14:textId="77777777" w:rsidR="005878E1" w:rsidRPr="00833BAD" w:rsidRDefault="005878E1" w:rsidP="005878E1">
            <w:pPr>
              <w:pStyle w:val="SectionTitle"/>
              <w:rPr>
                <w:rFonts w:ascii="Times New Roman" w:hAnsi="Times New Roman"/>
              </w:rPr>
            </w:pPr>
            <w:r w:rsidRPr="00833BAD">
              <w:rPr>
                <w:rFonts w:ascii="Times New Roman" w:hAnsi="Times New Roman"/>
              </w:rPr>
              <w:lastRenderedPageBreak/>
              <w:t>Education and Training</w:t>
            </w:r>
          </w:p>
        </w:tc>
        <w:tc>
          <w:tcPr>
            <w:tcW w:w="7152" w:type="dxa"/>
          </w:tcPr>
          <w:p w14:paraId="152B7B2B" w14:textId="77777777" w:rsidR="005878E1" w:rsidRPr="00833BAD" w:rsidRDefault="005878E1" w:rsidP="005878E1">
            <w:pPr>
              <w:pStyle w:val="Achievement"/>
              <w:rPr>
                <w:b w:val="0"/>
                <w:sz w:val="20"/>
              </w:rPr>
            </w:pPr>
          </w:p>
          <w:p w14:paraId="4020D67F" w14:textId="77777777" w:rsidR="005878E1" w:rsidRDefault="005878E1" w:rsidP="005878E1">
            <w:pPr>
              <w:pStyle w:val="Achievement"/>
              <w:rPr>
                <w:b w:val="0"/>
                <w:sz w:val="20"/>
              </w:rPr>
            </w:pPr>
            <w:r>
              <w:rPr>
                <w:b w:val="0"/>
                <w:sz w:val="20"/>
              </w:rPr>
              <w:t xml:space="preserve">Experience in: </w:t>
            </w:r>
            <w:r w:rsidRPr="00833BAD">
              <w:rPr>
                <w:b w:val="0"/>
                <w:sz w:val="20"/>
              </w:rPr>
              <w:t xml:space="preserve">MS Visual Studio 6.0, MS Access, MS Visio, MS </w:t>
            </w:r>
            <w:r w:rsidR="00AB6920" w:rsidRPr="00833BAD">
              <w:rPr>
                <w:b w:val="0"/>
                <w:sz w:val="20"/>
              </w:rPr>
              <w:t>PowerPoint</w:t>
            </w:r>
            <w:r w:rsidRPr="00833BAD">
              <w:rPr>
                <w:b w:val="0"/>
                <w:sz w:val="20"/>
              </w:rPr>
              <w:t>, MS Project, Extensive Project Management through Cadence and Portland State University</w:t>
            </w:r>
            <w:r>
              <w:rPr>
                <w:b w:val="0"/>
                <w:sz w:val="20"/>
              </w:rPr>
              <w:t xml:space="preserve">, </w:t>
            </w:r>
            <w:r w:rsidR="00AB6920">
              <w:rPr>
                <w:b w:val="0"/>
                <w:sz w:val="20"/>
              </w:rPr>
              <w:t xml:space="preserve">Remedy ITSM tool, </w:t>
            </w:r>
            <w:r>
              <w:rPr>
                <w:b w:val="0"/>
                <w:sz w:val="20"/>
              </w:rPr>
              <w:t>MS Azure Dev Ops, MS Azure portal, Okta portal, MS PowerBI</w:t>
            </w:r>
            <w:r w:rsidR="00AB6920">
              <w:rPr>
                <w:b w:val="0"/>
                <w:sz w:val="20"/>
              </w:rPr>
              <w:t>, Cherwell ESM.</w:t>
            </w:r>
          </w:p>
          <w:p w14:paraId="46D1909E" w14:textId="77777777" w:rsidR="00AB6920" w:rsidRDefault="005878E1" w:rsidP="00AB6920">
            <w:pPr>
              <w:pStyle w:val="Achievement"/>
              <w:rPr>
                <w:b w:val="0"/>
                <w:sz w:val="20"/>
              </w:rPr>
            </w:pPr>
            <w:r w:rsidRPr="00833BAD">
              <w:rPr>
                <w:b w:val="0"/>
                <w:sz w:val="20"/>
              </w:rPr>
              <w:t xml:space="preserve">Unix Shell Scripting, Korn Shell, Oracle Applications versions 9-11i, Oracle DBMS versions 7.3.2-8.0.5, Oracle Enterprise Manager, Oracle Reports, SQL Loader and SQL Net 2.3 and Net80, Views and Oracle Reporting </w:t>
            </w:r>
            <w:r w:rsidR="00AB6920" w:rsidRPr="00833BAD">
              <w:rPr>
                <w:b w:val="0"/>
                <w:sz w:val="20"/>
              </w:rPr>
              <w:t xml:space="preserve">Unix, SQL, PL/SQL, Oracle </w:t>
            </w:r>
          </w:p>
          <w:p w14:paraId="70A5C600" w14:textId="77777777" w:rsidR="00AB6920" w:rsidRDefault="00AB6920" w:rsidP="00AB6920">
            <w:pPr>
              <w:pStyle w:val="Achievement"/>
              <w:rPr>
                <w:b w:val="0"/>
                <w:sz w:val="20"/>
              </w:rPr>
            </w:pPr>
          </w:p>
          <w:p w14:paraId="22A9EE94" w14:textId="77777777" w:rsidR="005878E1" w:rsidRDefault="00AB6920" w:rsidP="005878E1">
            <w:pPr>
              <w:pStyle w:val="Achievement"/>
              <w:rPr>
                <w:b w:val="0"/>
                <w:sz w:val="20"/>
              </w:rPr>
            </w:pPr>
            <w:r>
              <w:rPr>
                <w:b w:val="0"/>
                <w:sz w:val="20"/>
              </w:rPr>
              <w:t xml:space="preserve">Certifications held in: </w:t>
            </w:r>
            <w:r w:rsidRPr="00833BAD">
              <w:rPr>
                <w:b w:val="0"/>
                <w:sz w:val="20"/>
              </w:rPr>
              <w:t>Database Administration/Backup and Recovery/Network Administration</w:t>
            </w:r>
            <w:r>
              <w:rPr>
                <w:b w:val="0"/>
                <w:sz w:val="20"/>
              </w:rPr>
              <w:t xml:space="preserve"> </w:t>
            </w:r>
            <w:r w:rsidR="005878E1" w:rsidRPr="00833BAD">
              <w:rPr>
                <w:b w:val="0"/>
                <w:sz w:val="20"/>
              </w:rPr>
              <w:t xml:space="preserve">Tools, </w:t>
            </w:r>
            <w:r>
              <w:rPr>
                <w:b w:val="0"/>
                <w:sz w:val="20"/>
              </w:rPr>
              <w:t xml:space="preserve">ITIL Certification through </w:t>
            </w:r>
            <w:proofErr w:type="spellStart"/>
            <w:r>
              <w:rPr>
                <w:b w:val="0"/>
                <w:sz w:val="20"/>
              </w:rPr>
              <w:t>PeopleCert</w:t>
            </w:r>
            <w:proofErr w:type="spellEnd"/>
            <w:r>
              <w:rPr>
                <w:b w:val="0"/>
                <w:sz w:val="20"/>
              </w:rPr>
              <w:t>, former Certified Scrum Master through Scrum Alliance.</w:t>
            </w:r>
          </w:p>
          <w:p w14:paraId="6C3271EA" w14:textId="77777777" w:rsidR="005878E1" w:rsidRDefault="005878E1" w:rsidP="005878E1">
            <w:pPr>
              <w:pStyle w:val="Achievement"/>
              <w:rPr>
                <w:b w:val="0"/>
                <w:sz w:val="20"/>
              </w:rPr>
            </w:pPr>
          </w:p>
          <w:p w14:paraId="66490927" w14:textId="77777777" w:rsidR="005878E1" w:rsidRPr="00833BAD" w:rsidRDefault="005878E1" w:rsidP="005878E1">
            <w:pPr>
              <w:pStyle w:val="Achievement"/>
            </w:pPr>
          </w:p>
        </w:tc>
      </w:tr>
      <w:tr w:rsidR="005878E1" w:rsidRPr="00833BAD" w14:paraId="429675EE" w14:textId="77777777" w:rsidTr="005F30AC">
        <w:tc>
          <w:tcPr>
            <w:tcW w:w="2160" w:type="dxa"/>
          </w:tcPr>
          <w:p w14:paraId="2D90A7BD" w14:textId="77777777" w:rsidR="005878E1" w:rsidRPr="00833BAD" w:rsidRDefault="005878E1" w:rsidP="005878E1">
            <w:pPr>
              <w:pStyle w:val="SectionTitle"/>
              <w:rPr>
                <w:rFonts w:ascii="Times New Roman" w:hAnsi="Times New Roman"/>
              </w:rPr>
            </w:pPr>
            <w:r w:rsidRPr="00833BAD">
              <w:rPr>
                <w:rFonts w:ascii="Times New Roman" w:hAnsi="Times New Roman"/>
              </w:rPr>
              <w:t>Awards Received</w:t>
            </w:r>
          </w:p>
        </w:tc>
        <w:tc>
          <w:tcPr>
            <w:tcW w:w="7152" w:type="dxa"/>
          </w:tcPr>
          <w:p w14:paraId="217FCD76" w14:textId="77777777" w:rsidR="005878E1" w:rsidRPr="00833BAD" w:rsidRDefault="005878E1" w:rsidP="005878E1">
            <w:pPr>
              <w:pStyle w:val="BodyText"/>
            </w:pPr>
            <w:r w:rsidRPr="00833BAD">
              <w:br/>
              <w:t>Named Employee of the Year, given December 12</w:t>
            </w:r>
            <w:r w:rsidRPr="00833BAD">
              <w:rPr>
                <w:vertAlign w:val="superscript"/>
              </w:rPr>
              <w:t>th</w:t>
            </w:r>
            <w:r w:rsidRPr="00833BAD">
              <w:t>, 1997 by Ricoh Corp, CPG.</w:t>
            </w:r>
          </w:p>
          <w:p w14:paraId="3EF9EC80" w14:textId="77777777" w:rsidR="005878E1" w:rsidRPr="00833BAD" w:rsidRDefault="005878E1" w:rsidP="005878E1">
            <w:pPr>
              <w:pStyle w:val="BodyText"/>
            </w:pPr>
            <w:r w:rsidRPr="00833BAD">
              <w:t>Awarded US Apparel Maxim, 2005</w:t>
            </w:r>
          </w:p>
          <w:p w14:paraId="14F2D307" w14:textId="77777777" w:rsidR="005878E1" w:rsidRPr="00833BAD" w:rsidRDefault="005878E1" w:rsidP="005878E1">
            <w:pPr>
              <w:pStyle w:val="BodyText"/>
            </w:pPr>
            <w:r w:rsidRPr="00833BAD">
              <w:t xml:space="preserve">Nike Technology Maxim, 2012 </w:t>
            </w:r>
          </w:p>
        </w:tc>
      </w:tr>
    </w:tbl>
    <w:p w14:paraId="213702C1" w14:textId="77777777" w:rsidR="00C528AD" w:rsidRDefault="00C528AD"/>
    <w:p w14:paraId="5671710A" w14:textId="77777777" w:rsidR="005878E1" w:rsidRDefault="005878E1"/>
    <w:p w14:paraId="590A7F0C" w14:textId="77777777" w:rsidR="005878E1" w:rsidRPr="00833BAD" w:rsidRDefault="005878E1">
      <w:r>
        <w:t>Additional work experience available upon request.</w:t>
      </w:r>
    </w:p>
    <w:sectPr w:rsidR="005878E1" w:rsidRPr="00833BAD">
      <w:headerReference w:type="default" r:id="rId11"/>
      <w:pgSz w:w="12240" w:h="15840" w:code="1"/>
      <w:pgMar w:top="1008" w:right="1800" w:bottom="1440" w:left="1800" w:header="720" w:footer="965" w:gutter="0"/>
      <w:cols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76195" w14:textId="77777777" w:rsidR="008F4359" w:rsidRDefault="008F4359">
      <w:r>
        <w:separator/>
      </w:r>
    </w:p>
  </w:endnote>
  <w:endnote w:type="continuationSeparator" w:id="0">
    <w:p w14:paraId="3EEF735D" w14:textId="77777777" w:rsidR="008F4359" w:rsidRDefault="008F4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F3D1C" w14:textId="77777777" w:rsidR="008F4359" w:rsidRDefault="008F4359">
      <w:r>
        <w:separator/>
      </w:r>
    </w:p>
  </w:footnote>
  <w:footnote w:type="continuationSeparator" w:id="0">
    <w:p w14:paraId="4494C402" w14:textId="77777777" w:rsidR="008F4359" w:rsidRDefault="008F43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3C094" w14:textId="77777777" w:rsidR="00C528AD" w:rsidRDefault="002959A1">
    <w:pPr>
      <w:pStyle w:val="Header"/>
    </w:pPr>
    <w:r>
      <w:rPr>
        <w:noProof/>
      </w:rPr>
      <w:pict w14:anchorId="60A9F8D6">
        <v:rect id="_x0000_s2049" style="position:absolute;margin-left:108pt;margin-top:43.2pt;width:2.75pt;height:51pt;z-index:-251658752;mso-position-horizontal-relative:margin;mso-position-vertical-relative:page" o:allowincell="f" fillcolor="#c8c8c8" stroked="f" strokecolor="white" strokeweight=".25pt">
          <w10:wrap anchorx="margin" anchory="page"/>
          <w10:anchorlock/>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2231D6"/>
    <w:multiLevelType w:val="singleLevel"/>
    <w:tmpl w:val="DD3AB0A0"/>
    <w:lvl w:ilvl="0">
      <w:start w:val="1"/>
      <w:numFmt w:val="bullet"/>
      <w:lvlText w:val=""/>
      <w:lvlJc w:val="left"/>
      <w:pPr>
        <w:tabs>
          <w:tab w:val="num" w:pos="360"/>
        </w:tabs>
        <w:ind w:left="245" w:hanging="245"/>
      </w:pPr>
      <w:rPr>
        <w:rFonts w:ascii="Symbol" w:hAnsi="Symbol" w:hint="default"/>
        <w:sz w:val="22"/>
        <w:effect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0"/>
  <w:proofState w:spelling="clean" w:grammar="clean"/>
  <w:attachedTemplate r:id="rId1"/>
  <w:defaultTabStop w:val="720"/>
  <w:drawingGridHorizontalSpacing w:val="78"/>
  <w:drawingGridVerticalSpacing w:val="106"/>
  <w:displayHorizontalDrawingGridEvery w:val="2"/>
  <w:displayVerticalDrawingGridEvery w:val="2"/>
  <w:noPunctuationKerning/>
  <w:characterSpacingControl w:val="doNotCompress"/>
  <w:hdrShapeDefaults>
    <o:shapedefaults v:ext="edit" spidmax="2050">
      <o:colormru v:ext="edit" colors="#c8c8c8"/>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433B"/>
    <w:rsid w:val="00127115"/>
    <w:rsid w:val="00165771"/>
    <w:rsid w:val="00252509"/>
    <w:rsid w:val="002959A1"/>
    <w:rsid w:val="003E52C7"/>
    <w:rsid w:val="00470902"/>
    <w:rsid w:val="005878E1"/>
    <w:rsid w:val="005F30AC"/>
    <w:rsid w:val="006358CE"/>
    <w:rsid w:val="00833BAD"/>
    <w:rsid w:val="008F4359"/>
    <w:rsid w:val="00AB6920"/>
    <w:rsid w:val="00AD4666"/>
    <w:rsid w:val="00AE433B"/>
    <w:rsid w:val="00C528AD"/>
    <w:rsid w:val="00E0584A"/>
    <w:rsid w:val="00EE1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8c8c8"/>
    </o:shapedefaults>
    <o:shapelayout v:ext="edit">
      <o:idmap v:ext="edit" data="1"/>
    </o:shapelayout>
  </w:shapeDefaults>
  <w:decimalSymbol w:val="."/>
  <w:listSeparator w:val=","/>
  <w14:docId w14:val="1154E09C"/>
  <w15:docId w15:val="{7E7A8F6B-DAA6-4E4F-BA28-AEDF42942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eastAsia="en-US"/>
    </w:rPr>
  </w:style>
  <w:style w:type="paragraph" w:styleId="Heading1">
    <w:name w:val="heading 1"/>
    <w:basedOn w:val="HeadingBase"/>
    <w:next w:val="BodyText"/>
    <w:qFormat/>
    <w:pPr>
      <w:spacing w:before="220" w:after="220"/>
      <w:ind w:left="-2520"/>
      <w:outlineLvl w:val="0"/>
    </w:pPr>
    <w:rPr>
      <w:spacing w:val="-5"/>
      <w:kern w:val="28"/>
      <w:sz w:val="22"/>
    </w:rPr>
  </w:style>
  <w:style w:type="paragraph" w:styleId="Heading2">
    <w:name w:val="heading 2"/>
    <w:basedOn w:val="HeadingBase"/>
    <w:next w:val="BodyText"/>
    <w:qFormat/>
    <w:pPr>
      <w:spacing w:before="220"/>
      <w:outlineLvl w:val="1"/>
    </w:pPr>
    <w:rPr>
      <w:b/>
    </w:rPr>
  </w:style>
  <w:style w:type="paragraph" w:styleId="Heading3">
    <w:name w:val="heading 3"/>
    <w:basedOn w:val="HeadingBase"/>
    <w:next w:val="BodyText"/>
    <w:qFormat/>
    <w:pPr>
      <w:spacing w:after="220"/>
      <w:outlineLvl w:val="2"/>
    </w:pPr>
    <w:rPr>
      <w:rFonts w:ascii="Times New Roman" w:hAnsi="Times New Roman"/>
      <w:i/>
      <w:spacing w:val="-2"/>
      <w:sz w:val="20"/>
    </w:rPr>
  </w:style>
  <w:style w:type="paragraph" w:styleId="Heading4">
    <w:name w:val="heading 4"/>
    <w:basedOn w:val="HeadingBase"/>
    <w:next w:val="BodyText"/>
    <w:qFormat/>
    <w:pPr>
      <w:spacing w:after="220"/>
      <w:outlineLvl w:val="3"/>
    </w:pPr>
    <w:rPr>
      <w:sz w:val="20"/>
    </w:rPr>
  </w:style>
  <w:style w:type="paragraph" w:styleId="Heading5">
    <w:name w:val="heading 5"/>
    <w:basedOn w:val="HeadingBase"/>
    <w:next w:val="BodyText"/>
    <w:qFormat/>
    <w:pPr>
      <w:outlineLvl w:val="4"/>
    </w:pPr>
  </w:style>
  <w:style w:type="paragraph" w:styleId="Heading6">
    <w:name w:val="heading 6"/>
    <w:basedOn w:val="Normal"/>
    <w:next w:val="Normal"/>
    <w:qFormat/>
    <w:pPr>
      <w:spacing w:before="240" w:after="60"/>
      <w:ind w:right="-360"/>
      <w:outlineLvl w:val="5"/>
    </w:pPr>
    <w:rPr>
      <w:rFonts w:ascii="Arial" w:hAnsi="Arial"/>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220" w:lineRule="atLeast"/>
      <w:ind w:right="-360"/>
    </w:pPr>
  </w:style>
  <w:style w:type="paragraph" w:customStyle="1" w:styleId="Achievement">
    <w:name w:val="Achievement"/>
    <w:basedOn w:val="BodyText"/>
    <w:autoRedefine/>
    <w:pPr>
      <w:spacing w:after="60"/>
      <w:ind w:right="48"/>
    </w:pPr>
    <w:rPr>
      <w:b/>
      <w:bCs/>
      <w:sz w:val="22"/>
    </w:rPr>
  </w:style>
  <w:style w:type="paragraph" w:customStyle="1" w:styleId="Address1">
    <w:name w:val="Address 1"/>
    <w:basedOn w:val="Normal"/>
    <w:pPr>
      <w:spacing w:line="200" w:lineRule="atLeast"/>
    </w:pPr>
    <w:rPr>
      <w:sz w:val="16"/>
    </w:rPr>
  </w:style>
  <w:style w:type="paragraph" w:customStyle="1" w:styleId="Address2">
    <w:name w:val="Address 2"/>
    <w:basedOn w:val="Normal"/>
    <w:pPr>
      <w:spacing w:line="200" w:lineRule="atLeast"/>
    </w:pPr>
    <w:rPr>
      <w:sz w:val="16"/>
    </w:rPr>
  </w:style>
  <w:style w:type="paragraph" w:styleId="BodyTextIndent">
    <w:name w:val="Body Text Indent"/>
    <w:basedOn w:val="BodyText"/>
    <w:semiHidden/>
    <w:pPr>
      <w:ind w:left="720"/>
    </w:pPr>
  </w:style>
  <w:style w:type="paragraph" w:customStyle="1" w:styleId="CityState">
    <w:name w:val="City/State"/>
    <w:basedOn w:val="BodyText"/>
    <w:next w:val="BodyText"/>
    <w:pPr>
      <w:keepNext/>
    </w:pPr>
  </w:style>
  <w:style w:type="paragraph" w:customStyle="1" w:styleId="CompanyName">
    <w:name w:val="Company Name"/>
    <w:basedOn w:val="Normal"/>
    <w:next w:val="Normal"/>
    <w:autoRedefine/>
    <w:pPr>
      <w:tabs>
        <w:tab w:val="left" w:pos="2160"/>
        <w:tab w:val="right" w:pos="6480"/>
      </w:tabs>
      <w:spacing w:before="220" w:after="40" w:line="220" w:lineRule="atLeast"/>
      <w:ind w:right="-360"/>
    </w:pPr>
  </w:style>
  <w:style w:type="paragraph" w:customStyle="1" w:styleId="CompanyNameOne">
    <w:name w:val="Company Name One"/>
    <w:basedOn w:val="CompanyName"/>
    <w:next w:val="Normal"/>
  </w:style>
  <w:style w:type="paragraph" w:styleId="Date">
    <w:name w:val="Date"/>
    <w:basedOn w:val="BodyText"/>
    <w:semiHidden/>
    <w:pPr>
      <w:keepNext/>
    </w:pPr>
  </w:style>
  <w:style w:type="paragraph" w:customStyle="1" w:styleId="DocumentLabel">
    <w:name w:val="Document Label"/>
    <w:basedOn w:val="Normal"/>
    <w:next w:val="Normal"/>
    <w:pPr>
      <w:spacing w:after="220"/>
      <w:ind w:right="-360"/>
    </w:pPr>
    <w:rPr>
      <w:spacing w:val="-20"/>
      <w:sz w:val="48"/>
    </w:rPr>
  </w:style>
  <w:style w:type="character" w:styleId="Emphasis">
    <w:name w:val="Emphasis"/>
    <w:qFormat/>
    <w:rPr>
      <w:rFonts w:ascii="Arial" w:hAnsi="Arial"/>
      <w:b/>
      <w:spacing w:val="-8"/>
      <w:sz w:val="18"/>
    </w:rPr>
  </w:style>
  <w:style w:type="paragraph" w:customStyle="1" w:styleId="HeaderBase">
    <w:name w:val="Header Base"/>
    <w:basedOn w:val="Normal"/>
    <w:pPr>
      <w:ind w:right="-360"/>
    </w:pPr>
  </w:style>
  <w:style w:type="paragraph" w:styleId="Footer">
    <w:name w:val="footer"/>
    <w:basedOn w:val="HeaderBase"/>
    <w:semiHidden/>
    <w:pPr>
      <w:tabs>
        <w:tab w:val="right" w:pos="6840"/>
      </w:tabs>
      <w:spacing w:line="220" w:lineRule="atLeast"/>
    </w:pPr>
    <w:rPr>
      <w:rFonts w:ascii="Arial" w:hAnsi="Arial"/>
      <w:b/>
      <w:sz w:val="18"/>
    </w:rPr>
  </w:style>
  <w:style w:type="paragraph" w:styleId="Header">
    <w:name w:val="header"/>
    <w:basedOn w:val="HeaderBase"/>
    <w:semiHidden/>
    <w:pPr>
      <w:spacing w:line="220" w:lineRule="atLeast"/>
    </w:pPr>
  </w:style>
  <w:style w:type="paragraph" w:customStyle="1" w:styleId="HeadingBase">
    <w:name w:val="Heading Base"/>
    <w:basedOn w:val="BodyText"/>
    <w:next w:val="BodyText"/>
    <w:pPr>
      <w:keepNext/>
      <w:keepLines/>
      <w:spacing w:after="0"/>
    </w:pPr>
    <w:rPr>
      <w:rFonts w:ascii="Arial" w:hAnsi="Arial"/>
      <w:spacing w:val="-4"/>
      <w:sz w:val="18"/>
    </w:rPr>
  </w:style>
  <w:style w:type="paragraph" w:customStyle="1" w:styleId="Institution">
    <w:name w:val="Institution"/>
    <w:basedOn w:val="Normal"/>
    <w:next w:val="Achievement"/>
    <w:autoRedefine/>
    <w:pPr>
      <w:tabs>
        <w:tab w:val="left" w:pos="2160"/>
        <w:tab w:val="right" w:pos="6480"/>
      </w:tabs>
      <w:spacing w:before="220" w:after="60" w:line="220" w:lineRule="atLeast"/>
      <w:ind w:right="-360"/>
    </w:pPr>
  </w:style>
  <w:style w:type="character" w:customStyle="1" w:styleId="Job">
    <w:name w:val="Job"/>
    <w:basedOn w:val="DefaultParagraphFont"/>
  </w:style>
  <w:style w:type="paragraph" w:customStyle="1" w:styleId="JobTitle">
    <w:name w:val="Job Title"/>
    <w:next w:val="Achievement"/>
    <w:pPr>
      <w:spacing w:after="40" w:line="220" w:lineRule="atLeast"/>
    </w:pPr>
    <w:rPr>
      <w:rFonts w:ascii="Arial" w:hAnsi="Arial"/>
      <w:b/>
      <w:spacing w:val="-10"/>
      <w:lang w:eastAsia="en-US"/>
    </w:rPr>
  </w:style>
  <w:style w:type="character" w:customStyle="1" w:styleId="Lead-inEmphasis">
    <w:name w:val="Lead-in Emphasis"/>
    <w:rPr>
      <w:rFonts w:ascii="Arial" w:hAnsi="Arial"/>
      <w:b/>
      <w:spacing w:val="-8"/>
      <w:sz w:val="18"/>
    </w:rPr>
  </w:style>
  <w:style w:type="paragraph" w:customStyle="1" w:styleId="Name">
    <w:name w:val="Name"/>
    <w:basedOn w:val="Normal"/>
    <w:next w:val="Normal"/>
    <w:autoRedefine/>
    <w:pPr>
      <w:spacing w:before="360" w:after="440" w:line="240" w:lineRule="atLeast"/>
      <w:ind w:left="2160"/>
    </w:pPr>
    <w:rPr>
      <w:spacing w:val="-15"/>
      <w:sz w:val="40"/>
    </w:rPr>
  </w:style>
  <w:style w:type="paragraph" w:customStyle="1" w:styleId="NoTitle">
    <w:name w:val="No Title"/>
    <w:basedOn w:val="Normal"/>
    <w:pPr>
      <w:pBdr>
        <w:top w:val="single" w:sz="6" w:space="2" w:color="FFFFFF"/>
        <w:left w:val="single" w:sz="6" w:space="2" w:color="FFFFFF"/>
        <w:bottom w:val="single" w:sz="6" w:space="2" w:color="FFFFFF"/>
        <w:right w:val="single" w:sz="6" w:space="2" w:color="FFFFFF"/>
      </w:pBdr>
      <w:spacing w:before="120" w:line="280" w:lineRule="atLeast"/>
    </w:pPr>
    <w:rPr>
      <w:rFonts w:ascii="Arial" w:hAnsi="Arial"/>
      <w:b/>
      <w:spacing w:val="-10"/>
      <w:position w:val="7"/>
    </w:rPr>
  </w:style>
  <w:style w:type="paragraph" w:customStyle="1" w:styleId="Objective">
    <w:name w:val="Objective"/>
    <w:basedOn w:val="Normal"/>
    <w:next w:val="BodyText"/>
    <w:pPr>
      <w:spacing w:before="220" w:after="220" w:line="220" w:lineRule="atLeast"/>
    </w:pPr>
  </w:style>
  <w:style w:type="character" w:styleId="PageNumber">
    <w:name w:val="page number"/>
    <w:semiHidden/>
    <w:rPr>
      <w:rFonts w:ascii="Arial" w:hAnsi="Arial"/>
      <w:b/>
      <w:sz w:val="18"/>
    </w:rPr>
  </w:style>
  <w:style w:type="paragraph" w:customStyle="1" w:styleId="SectionTitle">
    <w:name w:val="Section Title"/>
    <w:basedOn w:val="Normal"/>
    <w:next w:val="Normal"/>
    <w:autoRedefine/>
    <w:pPr>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b/>
      <w:spacing w:val="-10"/>
    </w:rPr>
  </w:style>
  <w:style w:type="paragraph" w:customStyle="1" w:styleId="SectionSubtitle">
    <w:name w:val="Section Subtitle"/>
    <w:basedOn w:val="SectionTitle"/>
    <w:next w:val="Normal"/>
    <w:pPr>
      <w:pBdr>
        <w:top w:val="none" w:sz="0" w:space="0" w:color="auto"/>
      </w:pBdr>
    </w:pPr>
    <w:rPr>
      <w:b w:val="0"/>
      <w:spacing w:val="0"/>
      <w:position w:val="6"/>
    </w:rPr>
  </w:style>
  <w:style w:type="paragraph" w:customStyle="1" w:styleId="PersonalInfo">
    <w:name w:val="Personal Info"/>
    <w:basedOn w:val="Achievement"/>
    <w:pPr>
      <w:spacing w:before="220"/>
    </w:pPr>
  </w:style>
  <w:style w:type="character" w:styleId="Hyperlink">
    <w:name w:val="Hyperlink"/>
    <w:basedOn w:val="DefaultParagraphFont"/>
    <w:uiPriority w:val="99"/>
    <w:unhideWhenUsed/>
    <w:rsid w:val="00AD4666"/>
    <w:rPr>
      <w:color w:val="0000FF" w:themeColor="hyperlink"/>
      <w:u w:val="single"/>
    </w:rPr>
  </w:style>
  <w:style w:type="character" w:styleId="UnresolvedMention">
    <w:name w:val="Unresolved Mention"/>
    <w:basedOn w:val="DefaultParagraphFont"/>
    <w:uiPriority w:val="99"/>
    <w:semiHidden/>
    <w:unhideWhenUsed/>
    <w:rsid w:val="00AD46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wickamk@gmail.com"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1033\Contemporary%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3E0C2A277B804EB0EC62D6BCD02735" ma:contentTypeVersion="13" ma:contentTypeDescription="Create a new document." ma:contentTypeScope="" ma:versionID="ba4173420556fe3bfc7f55d1c96582fd">
  <xsd:schema xmlns:xsd="http://www.w3.org/2001/XMLSchema" xmlns:xs="http://www.w3.org/2001/XMLSchema" xmlns:p="http://schemas.microsoft.com/office/2006/metadata/properties" xmlns:ns3="0a85372c-2220-4c0c-aac4-0220c3d5af54" xmlns:ns4="024a872a-d7f8-4a4a-8ea0-13ee90859550" targetNamespace="http://schemas.microsoft.com/office/2006/metadata/properties" ma:root="true" ma:fieldsID="75ac658e2a87203760c59d8b5ce9386d" ns3:_="" ns4:_="">
    <xsd:import namespace="0a85372c-2220-4c0c-aac4-0220c3d5af54"/>
    <xsd:import namespace="024a872a-d7f8-4a4a-8ea0-13ee9085955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85372c-2220-4c0c-aac4-0220c3d5af5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4a872a-d7f8-4a4a-8ea0-13ee9085955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2AF7EC-0E8B-42B4-B6AD-A5EDA78E8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85372c-2220-4c0c-aac4-0220c3d5af54"/>
    <ds:schemaRef ds:uri="024a872a-d7f8-4a4a-8ea0-13ee908595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59F482-AEF2-44E2-98DA-0D3CD7FFDFBF}">
  <ds:schemaRefs>
    <ds:schemaRef ds:uri="http://schemas.microsoft.com/sharepoint/v3/contenttype/forms"/>
  </ds:schemaRefs>
</ds:datastoreItem>
</file>

<file path=customXml/itemProps3.xml><?xml version="1.0" encoding="utf-8"?>
<ds:datastoreItem xmlns:ds="http://schemas.openxmlformats.org/officeDocument/2006/customXml" ds:itemID="{A473B3B9-FE49-40D1-89B1-05420D4D9A1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Contemporary Resume</Template>
  <TotalTime>0</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Contemporary Resume</vt:lpstr>
    </vt:vector>
  </TitlesOfParts>
  <Company>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Contemporary Resume</dc:title>
  <dc:subject/>
  <dc:creator>Kristina.Wickam@nike.com</dc:creator>
  <cp:keywords/>
  <cp:lastModifiedBy>Wickam, Kristy</cp:lastModifiedBy>
  <cp:revision>2</cp:revision>
  <cp:lastPrinted>2001-08-27T16:40:00Z</cp:lastPrinted>
  <dcterms:created xsi:type="dcterms:W3CDTF">2019-10-20T19:58:00Z</dcterms:created>
  <dcterms:modified xsi:type="dcterms:W3CDTF">2019-10-20T19:58:00Z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y fmtid="{D5CDD505-2E9C-101B-9397-08002B2CF9AE}" pid="5" name="ContentTypeId">
    <vt:lpwstr>0x0101004B3E0C2A277B804EB0EC62D6BCD02735</vt:lpwstr>
  </property>
</Properties>
</file>