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1C92BF1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27CA0135" w14:textId="77777777" w:rsidR="000629D5" w:rsidRDefault="000629D5" w:rsidP="00CB1F85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B9D04BB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21CB2F6F" w14:textId="77777777" w:rsidR="000629D5" w:rsidRDefault="000629D5" w:rsidP="00846D4F">
            <w:r w:rsidRPr="00BF09B3">
              <w:t xml:space="preserve">Dear </w:t>
            </w:r>
            <w:r w:rsidR="00CA0BD1">
              <w:t>Sean</w:t>
            </w:r>
            <w:r w:rsidRPr="00BF09B3">
              <w:t>,</w:t>
            </w:r>
          </w:p>
          <w:p w14:paraId="0AE78354" w14:textId="77777777" w:rsidR="00846D4F" w:rsidRPr="00846D4F" w:rsidRDefault="00846D4F" w:rsidP="00CA0BD1"/>
          <w:p w14:paraId="6EA5E45C" w14:textId="322F1868" w:rsidR="00846D4F" w:rsidRPr="00846D4F" w:rsidRDefault="00CA0BD1" w:rsidP="00846D4F">
            <w:r>
              <w:t xml:space="preserve">Thank you for taking your time to look over my resume!  With over 25 years of IT experience I feel that I can offer your team, as well as NW Natural, a positive teammate who can </w:t>
            </w:r>
            <w:r w:rsidR="00962B7D">
              <w:t>assist</w:t>
            </w:r>
            <w:r>
              <w:t xml:space="preserve"> with:</w:t>
            </w:r>
          </w:p>
          <w:p w14:paraId="6D369C20" w14:textId="77777777" w:rsidR="00846D4F" w:rsidRDefault="00CA0BD1" w:rsidP="00CA0BD1">
            <w:pPr>
              <w:pStyle w:val="ListBullet"/>
            </w:pPr>
            <w:r>
              <w:t>Process Creation and Improvement</w:t>
            </w:r>
          </w:p>
          <w:p w14:paraId="63105775" w14:textId="77777777" w:rsidR="00CA0BD1" w:rsidRDefault="00CA0BD1" w:rsidP="00CA0BD1">
            <w:pPr>
              <w:pStyle w:val="ListBullet"/>
            </w:pPr>
            <w:r>
              <w:t xml:space="preserve">Project Management, </w:t>
            </w:r>
            <w:r w:rsidR="002463A5">
              <w:t>r</w:t>
            </w:r>
            <w:r>
              <w:t>equirements Gathering and estimation.</w:t>
            </w:r>
          </w:p>
          <w:p w14:paraId="04F809A3" w14:textId="77777777" w:rsidR="00CA0BD1" w:rsidRDefault="00CA0BD1" w:rsidP="00CA0BD1">
            <w:pPr>
              <w:pStyle w:val="ListBullet"/>
            </w:pPr>
            <w:r>
              <w:t xml:space="preserve">Research and implement new tools for </w:t>
            </w:r>
            <w:r w:rsidR="002463A5">
              <w:t xml:space="preserve">the </w:t>
            </w:r>
            <w:r>
              <w:t>PMO team where needed</w:t>
            </w:r>
          </w:p>
          <w:p w14:paraId="10DEE100" w14:textId="44C9E259" w:rsidR="00CB1F85" w:rsidRDefault="00CB1F85" w:rsidP="00CA0BD1">
            <w:pPr>
              <w:pStyle w:val="ListBullet"/>
            </w:pPr>
            <w:r>
              <w:t>Creation of a Delivery Office for all aspects of projects</w:t>
            </w:r>
          </w:p>
          <w:p w14:paraId="395D4F93" w14:textId="77777777" w:rsidR="00CA0BD1" w:rsidRDefault="00CA0BD1" w:rsidP="00CA0BD1">
            <w:pPr>
              <w:pStyle w:val="ListBullet"/>
              <w:numPr>
                <w:ilvl w:val="0"/>
                <w:numId w:val="0"/>
              </w:numPr>
            </w:pPr>
          </w:p>
          <w:p w14:paraId="4BC2840E" w14:textId="77777777" w:rsidR="00CA0BD1" w:rsidRDefault="00CA0BD1" w:rsidP="00CA0BD1">
            <w:pPr>
              <w:pStyle w:val="ListBullet"/>
              <w:numPr>
                <w:ilvl w:val="0"/>
                <w:numId w:val="0"/>
              </w:numPr>
            </w:pPr>
            <w:r>
              <w:t xml:space="preserve">I would very much like to discuss the Sr. </w:t>
            </w:r>
            <w:r w:rsidR="00D76CD3">
              <w:t xml:space="preserve">Project </w:t>
            </w:r>
            <w:r>
              <w:t xml:space="preserve">Business Analyst opportunity with you and NW Natural.  To schedule an interview, please call me at 503-528-4595 or email me at </w:t>
            </w:r>
            <w:hyperlink r:id="rId10" w:history="1">
              <w:r w:rsidR="002463A5" w:rsidRPr="005E55E3">
                <w:rPr>
                  <w:rStyle w:val="Hyperlink"/>
                </w:rPr>
                <w:t>wickamk@gmail.com</w:t>
              </w:r>
            </w:hyperlink>
            <w:r>
              <w:t>.</w:t>
            </w:r>
            <w:r w:rsidR="002463A5">
              <w:t xml:space="preserve">  </w:t>
            </w:r>
          </w:p>
          <w:p w14:paraId="0050FC22" w14:textId="77777777" w:rsidR="002463A5" w:rsidRDefault="002463A5" w:rsidP="00CA0BD1">
            <w:pPr>
              <w:pStyle w:val="ListBullet"/>
              <w:numPr>
                <w:ilvl w:val="0"/>
                <w:numId w:val="0"/>
              </w:numPr>
            </w:pPr>
          </w:p>
          <w:p w14:paraId="3DE55F2C" w14:textId="77777777" w:rsidR="002463A5" w:rsidRPr="00846D4F" w:rsidRDefault="002463A5" w:rsidP="00CA0BD1">
            <w:pPr>
              <w:pStyle w:val="ListBullet"/>
              <w:numPr>
                <w:ilvl w:val="0"/>
                <w:numId w:val="0"/>
              </w:numPr>
            </w:pPr>
            <w:r>
              <w:t>Thank you for taking the time to review my resume.  I look forward to talking with you.</w:t>
            </w:r>
          </w:p>
          <w:p w14:paraId="2380E504" w14:textId="77777777" w:rsidR="000629D5" w:rsidRPr="00BF09B3" w:rsidRDefault="002463A5" w:rsidP="00846D4F">
            <w:r>
              <w:br/>
              <w:t>Sincerely,</w:t>
            </w:r>
          </w:p>
          <w:p w14:paraId="22DE9E00" w14:textId="77777777" w:rsidR="000629D5" w:rsidRDefault="002463A5" w:rsidP="00846D4F">
            <w:r>
              <w:t>Kristina Wickam</w:t>
            </w:r>
          </w:p>
          <w:p w14:paraId="51602DC8" w14:textId="77777777" w:rsidR="000629D5" w:rsidRDefault="000629D5" w:rsidP="00846D4F"/>
        </w:tc>
        <w:bookmarkStart w:id="0" w:name="_GoBack"/>
        <w:bookmarkEnd w:id="0"/>
      </w:tr>
      <w:tr w:rsidR="000629D5" w14:paraId="09DDC619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4DA7B808" w14:textId="77777777" w:rsidR="000629D5" w:rsidRPr="00CA0BD1" w:rsidRDefault="00CA0BD1" w:rsidP="00846D4F">
            <w:pPr>
              <w:pStyle w:val="Title"/>
              <w:rPr>
                <w:sz w:val="72"/>
              </w:rPr>
            </w:pPr>
            <w:r w:rsidRPr="00CA0BD1">
              <w:rPr>
                <w:sz w:val="72"/>
              </w:rPr>
              <w:t>Kristina Wickam</w:t>
            </w:r>
          </w:p>
          <w:p w14:paraId="364BF1EF" w14:textId="77777777" w:rsidR="000629D5" w:rsidRDefault="00CA0BD1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Sr. Business Analyst</w:t>
            </w:r>
          </w:p>
          <w:p w14:paraId="1A8D2E4D" w14:textId="77777777" w:rsidR="000629D5" w:rsidRDefault="000629D5" w:rsidP="000629D5"/>
          <w:sdt>
            <w:sdtPr>
              <w:id w:val="-1954003311"/>
              <w:placeholder>
                <w:docPart w:val="2E727A6CDEF445218FD28E99186181BF"/>
              </w:placeholder>
              <w:temporary/>
              <w:showingPlcHdr/>
              <w15:appearance w15:val="hidden"/>
            </w:sdtPr>
            <w:sdtEndPr/>
            <w:sdtContent>
              <w:p w14:paraId="3535F699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12589BCBB5C447A8780B0A834905894"/>
              </w:placeholder>
              <w:temporary/>
              <w:showingPlcHdr/>
              <w15:appearance w15:val="hidden"/>
            </w:sdtPr>
            <w:sdtEndPr/>
            <w:sdtContent>
              <w:p w14:paraId="72420F04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6B46F893" w14:textId="77777777" w:rsidR="000629D5" w:rsidRDefault="00CA0BD1" w:rsidP="000629D5">
            <w:pPr>
              <w:pStyle w:val="ContactDetails"/>
            </w:pPr>
            <w:r>
              <w:t>503-528-4595</w:t>
            </w:r>
          </w:p>
          <w:p w14:paraId="1CBAFD71" w14:textId="77777777" w:rsidR="000629D5" w:rsidRPr="004D3011" w:rsidRDefault="000629D5" w:rsidP="000629D5">
            <w:pPr>
              <w:pStyle w:val="NoSpacing"/>
            </w:pPr>
          </w:p>
          <w:p w14:paraId="4C998A07" w14:textId="77777777" w:rsidR="000629D5" w:rsidRDefault="00CA0BD1" w:rsidP="000629D5">
            <w:pPr>
              <w:pStyle w:val="ContactDetails"/>
            </w:pPr>
            <w:r>
              <w:t>LINKED IN PROFILE:</w:t>
            </w:r>
          </w:p>
          <w:p w14:paraId="39510E4D" w14:textId="77777777" w:rsidR="000629D5" w:rsidRPr="00CA0BD1" w:rsidRDefault="00CA0BD1" w:rsidP="000629D5">
            <w:pPr>
              <w:pStyle w:val="ContactDetails"/>
              <w:rPr>
                <w:rStyle w:val="Hyperlink"/>
              </w:rPr>
            </w:pPr>
            <w:r w:rsidRPr="00CA0BD1">
              <w:rPr>
                <w:rStyle w:val="Hyperlink"/>
              </w:rPr>
              <w:t>https://www.linkedin.com/in/kristy-wickam-8851068</w:t>
            </w:r>
          </w:p>
          <w:p w14:paraId="759E7F0E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83038E1083D845099844A04E18AA2431"/>
              </w:placeholder>
              <w:temporary/>
              <w:showingPlcHdr/>
              <w15:appearance w15:val="hidden"/>
            </w:sdtPr>
            <w:sdtEndPr/>
            <w:sdtContent>
              <w:p w14:paraId="5C7D292E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8A1B588" w14:textId="77777777" w:rsidR="000629D5" w:rsidRPr="00846D4F" w:rsidRDefault="00CA0BD1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wickamk@gmail.com</w:t>
            </w:r>
          </w:p>
        </w:tc>
        <w:tc>
          <w:tcPr>
            <w:tcW w:w="720" w:type="dxa"/>
          </w:tcPr>
          <w:p w14:paraId="7EBE0ADA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BB35557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1C05583E" w14:textId="77777777" w:rsidR="0043117B" w:rsidRPr="00846D4F" w:rsidRDefault="00CB1F85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4CB3" w14:textId="77777777" w:rsidR="00CA0BD1" w:rsidRDefault="00CA0BD1" w:rsidP="000C45FF">
      <w:r>
        <w:separator/>
      </w:r>
    </w:p>
  </w:endnote>
  <w:endnote w:type="continuationSeparator" w:id="0">
    <w:p w14:paraId="03A516F4" w14:textId="77777777" w:rsidR="00CA0BD1" w:rsidRDefault="00CA0B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3E70" w14:textId="77777777" w:rsidR="00CA0BD1" w:rsidRDefault="00CA0BD1" w:rsidP="000C45FF">
      <w:r>
        <w:separator/>
      </w:r>
    </w:p>
  </w:footnote>
  <w:footnote w:type="continuationSeparator" w:id="0">
    <w:p w14:paraId="54CD54A5" w14:textId="77777777" w:rsidR="00CA0BD1" w:rsidRDefault="00CA0BD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4F37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A19891" wp14:editId="7B66C4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D1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463A5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62B7D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0BD1"/>
    <w:rsid w:val="00CA562E"/>
    <w:rsid w:val="00CB1F85"/>
    <w:rsid w:val="00CB2D30"/>
    <w:rsid w:val="00D2522B"/>
    <w:rsid w:val="00D76CD3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CAA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wickam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ickam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727A6CDEF445218FD28E9918618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7FCE-4219-4838-ACBB-2C3F76F07F0F}"/>
      </w:docPartPr>
      <w:docPartBody>
        <w:p w:rsidR="00000000" w:rsidRDefault="00BF6675">
          <w:pPr>
            <w:pStyle w:val="2E727A6CDEF445218FD28E99186181BF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E12589BCBB5C447A8780B0A83490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3FED-FB96-43A0-936C-74D13C2FBCEF}"/>
      </w:docPartPr>
      <w:docPartBody>
        <w:p w:rsidR="00000000" w:rsidRDefault="00BF6675">
          <w:pPr>
            <w:pStyle w:val="E12589BCBB5C447A8780B0A834905894"/>
          </w:pPr>
          <w:r w:rsidRPr="004D3011">
            <w:t>PHONE:</w:t>
          </w:r>
        </w:p>
      </w:docPartBody>
    </w:docPart>
    <w:docPart>
      <w:docPartPr>
        <w:name w:val="83038E1083D845099844A04E18AA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67426-F653-4D2D-9519-035A35450171}"/>
      </w:docPartPr>
      <w:docPartBody>
        <w:p w:rsidR="00000000" w:rsidRDefault="00BF6675">
          <w:pPr>
            <w:pStyle w:val="83038E1083D845099844A04E18AA243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27A7DE3EC4350BE233AB9908ED328">
    <w:name w:val="58C27A7DE3EC4350BE233AB9908ED328"/>
  </w:style>
  <w:style w:type="paragraph" w:customStyle="1" w:styleId="5525CCB3054B40E4B556E9393822CDE9">
    <w:name w:val="5525CCB3054B40E4B556E9393822CDE9"/>
  </w:style>
  <w:style w:type="paragraph" w:customStyle="1" w:styleId="0101BF28B64B4BA095302D0379EA0ADB">
    <w:name w:val="0101BF28B64B4BA095302D0379EA0ADB"/>
  </w:style>
  <w:style w:type="paragraph" w:customStyle="1" w:styleId="90AC9FFD727A4026A2D900FE44A041C9">
    <w:name w:val="90AC9FFD727A4026A2D900FE44A041C9"/>
  </w:style>
  <w:style w:type="paragraph" w:customStyle="1" w:styleId="0BC8AA97727443F8B01AF58B47CCB3D0">
    <w:name w:val="0BC8AA97727443F8B01AF58B47CCB3D0"/>
  </w:style>
  <w:style w:type="paragraph" w:customStyle="1" w:styleId="F3E874AEC1FF47C4834C5BE8DF8441CE">
    <w:name w:val="F3E874AEC1FF47C4834C5BE8DF8441CE"/>
  </w:style>
  <w:style w:type="paragraph" w:customStyle="1" w:styleId="F0E4932389EC4C748671C8031652CD07">
    <w:name w:val="F0E4932389EC4C748671C8031652CD07"/>
  </w:style>
  <w:style w:type="paragraph" w:customStyle="1" w:styleId="81FE5C9488EF42D9A75A1F1D3FA53294">
    <w:name w:val="81FE5C9488EF42D9A75A1F1D3FA53294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A912576562534C28B0B23AE7821C6C95">
    <w:name w:val="A912576562534C28B0B23AE7821C6C95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D5F0BB08C61540F599C236549DF434CF">
    <w:name w:val="D5F0BB08C61540F599C236549DF434CF"/>
  </w:style>
  <w:style w:type="paragraph" w:customStyle="1" w:styleId="4680CFD4C03C4708B52C6BDCD62265C9">
    <w:name w:val="4680CFD4C03C4708B52C6BDCD62265C9"/>
  </w:style>
  <w:style w:type="paragraph" w:customStyle="1" w:styleId="67D2D1DDF83343F7B070B7E25811CC4B">
    <w:name w:val="67D2D1DDF83343F7B070B7E25811CC4B"/>
  </w:style>
  <w:style w:type="paragraph" w:customStyle="1" w:styleId="93E3D9047F1349B2BA71D9599D153515">
    <w:name w:val="93E3D9047F1349B2BA71D9599D153515"/>
  </w:style>
  <w:style w:type="paragraph" w:customStyle="1" w:styleId="FF16773985DC4BA98CE4B8180F9BEFFA">
    <w:name w:val="FF16773985DC4BA98CE4B8180F9BEFF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E727A6CDEF445218FD28E99186181BF">
    <w:name w:val="2E727A6CDEF445218FD28E99186181BF"/>
  </w:style>
  <w:style w:type="paragraph" w:customStyle="1" w:styleId="E12589BCBB5C447A8780B0A834905894">
    <w:name w:val="E12589BCBB5C447A8780B0A834905894"/>
  </w:style>
  <w:style w:type="paragraph" w:customStyle="1" w:styleId="A174354CF8CD42938B3318304346896B">
    <w:name w:val="A174354CF8CD42938B3318304346896B"/>
  </w:style>
  <w:style w:type="paragraph" w:customStyle="1" w:styleId="AE2E3694F97946A79F93E04FD5156B77">
    <w:name w:val="AE2E3694F97946A79F93E04FD5156B77"/>
  </w:style>
  <w:style w:type="paragraph" w:customStyle="1" w:styleId="53808061AEAD465489C01BA164BEE492">
    <w:name w:val="53808061AEAD465489C01BA164BEE492"/>
  </w:style>
  <w:style w:type="paragraph" w:customStyle="1" w:styleId="83038E1083D845099844A04E18AA2431">
    <w:name w:val="83038E1083D845099844A04E18AA2431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DC05E84F30374FB692F66AC1F1ADE47A">
    <w:name w:val="DC05E84F30374FB692F66AC1F1ADE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24a872a-d7f8-4a4a-8ea0-13ee908595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E0C2A277B804EB0EC62D6BCD02735" ma:contentTypeVersion="13" ma:contentTypeDescription="Create a new document." ma:contentTypeScope="" ma:versionID="ba4173420556fe3bfc7f55d1c96582fd">
  <xsd:schema xmlns:xsd="http://www.w3.org/2001/XMLSchema" xmlns:xs="http://www.w3.org/2001/XMLSchema" xmlns:p="http://schemas.microsoft.com/office/2006/metadata/properties" xmlns:ns3="0a85372c-2220-4c0c-aac4-0220c3d5af54" xmlns:ns4="024a872a-d7f8-4a4a-8ea0-13ee90859550" targetNamespace="http://schemas.microsoft.com/office/2006/metadata/properties" ma:root="true" ma:fieldsID="75ac658e2a87203760c59d8b5ce9386d" ns3:_="" ns4:_="">
    <xsd:import namespace="0a85372c-2220-4c0c-aac4-0220c3d5af54"/>
    <xsd:import namespace="024a872a-d7f8-4a4a-8ea0-13ee90859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5372c-2220-4c0c-aac4-0220c3d5af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872a-d7f8-4a4a-8ea0-13ee90859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024a872a-d7f8-4a4a-8ea0-13ee90859550"/>
    <ds:schemaRef ds:uri="0a85372c-2220-4c0c-aac4-0220c3d5af5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1BC4FA2-E470-45ED-B524-0CF24F9A4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5372c-2220-4c0c-aac4-0220c3d5af54"/>
    <ds:schemaRef ds:uri="024a872a-d7f8-4a4a-8ea0-13ee90859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2019-10-20T19:35:00Z</dcterms:created>
  <dcterms:modified xsi:type="dcterms:W3CDTF">2019-10-20T19:58:00Z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0x0101004B3E0C2A277B804EB0EC62D6BCD02735</vt:lpwstr>
  </property>
</Properties>
</file>